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0"/>
          <w:szCs w:val="20"/>
        </w:rPr>
        <w:id w:val="1186099035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noProof/>
          <w:color w:val="auto"/>
          <w:lang w:val="en-IN" w:eastAsia="de-DE"/>
        </w:rPr>
      </w:sdtEndPr>
      <w:sdtContent>
        <w:p w14:paraId="6FEE0196" w14:textId="77777777" w:rsidR="00AE3FEC" w:rsidRPr="00C003F8" w:rsidRDefault="00AE3FEC">
          <w:pPr>
            <w:pStyle w:val="TOCHeading"/>
            <w:rPr>
              <w:sz w:val="20"/>
              <w:szCs w:val="20"/>
            </w:rPr>
          </w:pPr>
          <w:r w:rsidRPr="00C003F8">
            <w:rPr>
              <w:sz w:val="20"/>
              <w:szCs w:val="20"/>
            </w:rPr>
            <w:t>Table of Contents</w:t>
          </w:r>
        </w:p>
        <w:p w14:paraId="31355B2F" w14:textId="3CA79534" w:rsidR="00140F74" w:rsidRDefault="00AE3FEC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C003F8">
            <w:rPr>
              <w:sz w:val="20"/>
            </w:rPr>
            <w:fldChar w:fldCharType="begin"/>
          </w:r>
          <w:r w:rsidRPr="00C003F8">
            <w:rPr>
              <w:sz w:val="20"/>
            </w:rPr>
            <w:instrText xml:space="preserve"> TOC \o "1-3" \h \z \u </w:instrText>
          </w:r>
          <w:r w:rsidRPr="00C003F8">
            <w:rPr>
              <w:sz w:val="20"/>
            </w:rPr>
            <w:fldChar w:fldCharType="separate"/>
          </w:r>
          <w:hyperlink w:anchor="_Toc87114707" w:history="1">
            <w:r w:rsidR="00140F74" w:rsidRPr="00870ABF">
              <w:rPr>
                <w:rStyle w:val="Hyperlink"/>
                <w:noProof/>
              </w:rPr>
              <w:t>LockedMe.com</w:t>
            </w:r>
            <w:r w:rsidR="00140F74">
              <w:rPr>
                <w:noProof/>
                <w:webHidden/>
              </w:rPr>
              <w:tab/>
            </w:r>
            <w:r w:rsidR="00140F74">
              <w:rPr>
                <w:noProof/>
                <w:webHidden/>
              </w:rPr>
              <w:fldChar w:fldCharType="begin"/>
            </w:r>
            <w:r w:rsidR="00140F74">
              <w:rPr>
                <w:noProof/>
                <w:webHidden/>
              </w:rPr>
              <w:instrText xml:space="preserve"> PAGEREF _Toc87114707 \h </w:instrText>
            </w:r>
            <w:r w:rsidR="00140F74">
              <w:rPr>
                <w:noProof/>
                <w:webHidden/>
              </w:rPr>
            </w:r>
            <w:r w:rsidR="00140F74">
              <w:rPr>
                <w:noProof/>
                <w:webHidden/>
              </w:rPr>
              <w:fldChar w:fldCharType="separate"/>
            </w:r>
            <w:r w:rsidR="00140F74">
              <w:rPr>
                <w:noProof/>
                <w:webHidden/>
              </w:rPr>
              <w:t>2</w:t>
            </w:r>
            <w:r w:rsidR="00140F74">
              <w:rPr>
                <w:noProof/>
                <w:webHidden/>
              </w:rPr>
              <w:fldChar w:fldCharType="end"/>
            </w:r>
          </w:hyperlink>
        </w:p>
        <w:p w14:paraId="66F7D68A" w14:textId="63E12DB7" w:rsidR="00140F74" w:rsidRDefault="00140F74">
          <w:pPr>
            <w:pStyle w:val="TOC2"/>
            <w:tabs>
              <w:tab w:val="right" w:leader="dot" w:pos="9063"/>
            </w:tabs>
            <w:rPr>
              <w:rFonts w:cstheme="minorBidi"/>
              <w:noProof/>
            </w:rPr>
          </w:pPr>
          <w:hyperlink w:anchor="_Toc87114708" w:history="1">
            <w:r w:rsidRPr="00870ABF">
              <w:rPr>
                <w:rStyle w:val="Hyperlink"/>
                <w:noProof/>
              </w:rPr>
              <w:t>Product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5C60" w14:textId="64924375" w:rsidR="00140F74" w:rsidRDefault="00140F74">
          <w:pPr>
            <w:pStyle w:val="TOC2"/>
            <w:tabs>
              <w:tab w:val="right" w:leader="dot" w:pos="9063"/>
            </w:tabs>
            <w:rPr>
              <w:rFonts w:cstheme="minorBidi"/>
              <w:noProof/>
            </w:rPr>
          </w:pPr>
          <w:hyperlink w:anchor="_Toc87114709" w:history="1">
            <w:r w:rsidRPr="00870ABF">
              <w:rPr>
                <w:rStyle w:val="Hyperlink"/>
                <w:noProof/>
              </w:rPr>
              <w:t>User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AC75" w14:textId="671EC089" w:rsidR="00140F74" w:rsidRDefault="00140F74">
          <w:pPr>
            <w:pStyle w:val="TOC2"/>
            <w:tabs>
              <w:tab w:val="right" w:leader="dot" w:pos="9063"/>
            </w:tabs>
            <w:rPr>
              <w:rFonts w:cstheme="minorBidi"/>
              <w:noProof/>
            </w:rPr>
          </w:pPr>
          <w:hyperlink w:anchor="_Toc87114710" w:history="1">
            <w:r w:rsidRPr="00870ABF">
              <w:rPr>
                <w:rStyle w:val="Hyperlink"/>
                <w:noProof/>
              </w:rPr>
              <w:t>Sprint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FFB1" w14:textId="4FF588C6" w:rsidR="00140F74" w:rsidRDefault="00140F74">
          <w:pPr>
            <w:pStyle w:val="TOC2"/>
            <w:tabs>
              <w:tab w:val="right" w:leader="dot" w:pos="9063"/>
            </w:tabs>
            <w:rPr>
              <w:rFonts w:cstheme="minorBidi"/>
              <w:noProof/>
            </w:rPr>
          </w:pPr>
          <w:hyperlink w:anchor="_Toc87114711" w:history="1">
            <w:r w:rsidRPr="00870ABF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CE18" w14:textId="7A436E8B" w:rsidR="00140F74" w:rsidRDefault="00140F74">
          <w:pPr>
            <w:pStyle w:val="TOC2"/>
            <w:tabs>
              <w:tab w:val="right" w:leader="dot" w:pos="9063"/>
            </w:tabs>
            <w:rPr>
              <w:rFonts w:cstheme="minorBidi"/>
              <w:noProof/>
            </w:rPr>
          </w:pPr>
          <w:hyperlink w:anchor="_Toc87114712" w:history="1">
            <w:r w:rsidRPr="00870ABF">
              <w:rPr>
                <w:rStyle w:val="Hyperlink"/>
                <w:noProof/>
              </w:rPr>
              <w:t>Java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2951" w14:textId="772F1EC4" w:rsidR="00140F74" w:rsidRDefault="00140F74">
          <w:pPr>
            <w:pStyle w:val="TOC2"/>
            <w:tabs>
              <w:tab w:val="right" w:leader="dot" w:pos="9063"/>
            </w:tabs>
            <w:rPr>
              <w:rFonts w:cstheme="minorBidi"/>
              <w:noProof/>
            </w:rPr>
          </w:pPr>
          <w:hyperlink w:anchor="_Toc87114713" w:history="1">
            <w:r w:rsidRPr="00870ABF">
              <w:rPr>
                <w:rStyle w:val="Hyperlink"/>
                <w:noProof/>
              </w:rPr>
              <w:t>Data Structure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3BD8C" w14:textId="32C71D11" w:rsidR="00140F74" w:rsidRDefault="00140F74">
          <w:pPr>
            <w:pStyle w:val="TOC2"/>
            <w:tabs>
              <w:tab w:val="right" w:leader="dot" w:pos="9063"/>
            </w:tabs>
            <w:rPr>
              <w:rFonts w:cstheme="minorBidi"/>
              <w:noProof/>
            </w:rPr>
          </w:pPr>
          <w:hyperlink w:anchor="_Toc87114714" w:history="1">
            <w:r w:rsidRPr="00870ABF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B887" w14:textId="4F8B9BBE" w:rsidR="00AE3FEC" w:rsidRPr="00C003F8" w:rsidRDefault="00AE3FEC">
          <w:pPr>
            <w:rPr>
              <w:sz w:val="20"/>
            </w:rPr>
          </w:pPr>
          <w:r w:rsidRPr="00C003F8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1B6736BE" w14:textId="77777777" w:rsidR="00AE3FEC" w:rsidRPr="00C003F8" w:rsidRDefault="00AE3FEC" w:rsidP="00C66E7F">
      <w:pPr>
        <w:pStyle w:val="Heading1"/>
        <w:rPr>
          <w:b w:val="0"/>
          <w:bCs/>
          <w:sz w:val="20"/>
        </w:rPr>
      </w:pPr>
    </w:p>
    <w:p w14:paraId="0C845400" w14:textId="77777777" w:rsidR="00AE3FEC" w:rsidRPr="00C003F8" w:rsidRDefault="00AE3FEC">
      <w:pPr>
        <w:spacing w:line="240" w:lineRule="auto"/>
        <w:rPr>
          <w:bCs/>
          <w:sz w:val="20"/>
        </w:rPr>
      </w:pPr>
      <w:r w:rsidRPr="00C003F8">
        <w:rPr>
          <w:b/>
          <w:bCs/>
          <w:sz w:val="20"/>
        </w:rPr>
        <w:br w:type="page"/>
      </w:r>
    </w:p>
    <w:p w14:paraId="169B6124" w14:textId="698ACA6B" w:rsidR="00AE3FEC" w:rsidRPr="00C003F8" w:rsidRDefault="00AE3FEC">
      <w:pPr>
        <w:spacing w:line="240" w:lineRule="auto"/>
        <w:rPr>
          <w:bCs/>
          <w:sz w:val="20"/>
        </w:rPr>
      </w:pPr>
    </w:p>
    <w:p w14:paraId="0ADDCB95" w14:textId="0ECEE44D" w:rsidR="00C66E7F" w:rsidRPr="00C61B18" w:rsidRDefault="00C66E7F" w:rsidP="00C61B18">
      <w:pPr>
        <w:pStyle w:val="Heading1"/>
        <w:rPr>
          <w:b w:val="0"/>
          <w:sz w:val="24"/>
          <w:szCs w:val="24"/>
        </w:rPr>
      </w:pPr>
      <w:bookmarkStart w:id="0" w:name="_Toc87114707"/>
      <w:r w:rsidRPr="00C61B18">
        <w:rPr>
          <w:b w:val="0"/>
          <w:sz w:val="24"/>
          <w:szCs w:val="24"/>
        </w:rPr>
        <w:t>LockedMe.com</w:t>
      </w:r>
      <w:bookmarkEnd w:id="0"/>
    </w:p>
    <w:p w14:paraId="4576A543" w14:textId="77777777" w:rsidR="00C61B18" w:rsidRDefault="00C61B18" w:rsidP="00C66E7F">
      <w:pPr>
        <w:rPr>
          <w:sz w:val="20"/>
        </w:rPr>
      </w:pPr>
    </w:p>
    <w:p w14:paraId="20D51001" w14:textId="18105417" w:rsidR="00775FC3" w:rsidRPr="00C003F8" w:rsidRDefault="00775FC3" w:rsidP="00C61B18">
      <w:pPr>
        <w:pStyle w:val="Heading2"/>
      </w:pPr>
      <w:bookmarkStart w:id="1" w:name="_Toc87114708"/>
      <w:r w:rsidRPr="00C003F8">
        <w:t>Product capabilities</w:t>
      </w:r>
      <w:bookmarkEnd w:id="1"/>
    </w:p>
    <w:p w14:paraId="61972423" w14:textId="6DFE9217" w:rsidR="003F3251" w:rsidRPr="00C003F8" w:rsidRDefault="00F27EC3" w:rsidP="00775FC3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C003F8">
        <w:rPr>
          <w:b/>
          <w:bCs/>
          <w:sz w:val="20"/>
          <w:szCs w:val="20"/>
          <w:lang w:val="en-IN"/>
        </w:rPr>
        <w:t>User Experience:</w:t>
      </w:r>
      <w:r w:rsidRPr="00C003F8">
        <w:rPr>
          <w:sz w:val="20"/>
          <w:szCs w:val="20"/>
          <w:lang w:val="en-IN"/>
        </w:rPr>
        <w:t xml:space="preserve"> </w:t>
      </w:r>
      <w:r w:rsidRPr="00C003F8">
        <w:rPr>
          <w:sz w:val="20"/>
          <w:szCs w:val="20"/>
          <w:lang w:val="en-IN"/>
        </w:rPr>
        <w:br/>
      </w:r>
      <w:r w:rsidR="003F3251" w:rsidRPr="00C003F8">
        <w:rPr>
          <w:sz w:val="20"/>
          <w:szCs w:val="20"/>
          <w:lang w:val="en-IN"/>
        </w:rPr>
        <w:t xml:space="preserve">Displaying selection menu so that user can navigate through different </w:t>
      </w:r>
      <w:r w:rsidR="00292210" w:rsidRPr="00C003F8">
        <w:rPr>
          <w:sz w:val="20"/>
          <w:szCs w:val="20"/>
          <w:lang w:val="en-IN"/>
        </w:rPr>
        <w:t>features of the application</w:t>
      </w:r>
      <w:r w:rsidR="003F3251" w:rsidRPr="00C003F8">
        <w:rPr>
          <w:sz w:val="20"/>
          <w:szCs w:val="20"/>
          <w:lang w:val="en-IN"/>
        </w:rPr>
        <w:t>.</w:t>
      </w:r>
      <w:r w:rsidR="001542E1" w:rsidRPr="00C003F8">
        <w:rPr>
          <w:sz w:val="20"/>
          <w:szCs w:val="20"/>
          <w:lang w:val="en-IN"/>
        </w:rPr>
        <w:br/>
      </w:r>
    </w:p>
    <w:p w14:paraId="5CF50163" w14:textId="4EB9EB20" w:rsidR="00292210" w:rsidRPr="00C003F8" w:rsidRDefault="00F27EC3" w:rsidP="00775FC3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C003F8">
        <w:rPr>
          <w:b/>
          <w:bCs/>
          <w:sz w:val="20"/>
          <w:szCs w:val="20"/>
          <w:lang w:val="en-IN"/>
        </w:rPr>
        <w:t xml:space="preserve">Features: </w:t>
      </w:r>
      <w:r w:rsidRPr="00C003F8">
        <w:rPr>
          <w:b/>
          <w:bCs/>
          <w:sz w:val="20"/>
          <w:szCs w:val="20"/>
          <w:lang w:val="en-IN"/>
        </w:rPr>
        <w:br/>
      </w:r>
      <w:r w:rsidR="00292210" w:rsidRPr="00C003F8">
        <w:rPr>
          <w:sz w:val="20"/>
          <w:szCs w:val="20"/>
          <w:lang w:val="en-IN"/>
        </w:rPr>
        <w:t>Following are the features as per the menu structures</w:t>
      </w:r>
    </w:p>
    <w:p w14:paraId="41A63B1D" w14:textId="3045EA5E" w:rsidR="00775FC3" w:rsidRPr="00C003F8" w:rsidRDefault="00775FC3" w:rsidP="00292210">
      <w:pPr>
        <w:pStyle w:val="ListParagraph"/>
        <w:numPr>
          <w:ilvl w:val="1"/>
          <w:numId w:val="5"/>
        </w:numPr>
        <w:rPr>
          <w:sz w:val="20"/>
          <w:szCs w:val="20"/>
          <w:lang w:val="en-IN"/>
        </w:rPr>
      </w:pPr>
      <w:r w:rsidRPr="00C003F8">
        <w:rPr>
          <w:sz w:val="20"/>
          <w:szCs w:val="20"/>
          <w:lang w:val="en-IN"/>
        </w:rPr>
        <w:t>Retrieving the file names in an ascending order</w:t>
      </w:r>
    </w:p>
    <w:p w14:paraId="6AC0B456" w14:textId="412327B4" w:rsidR="00775FC3" w:rsidRPr="00C003F8" w:rsidRDefault="007163FD" w:rsidP="00292210">
      <w:pPr>
        <w:pStyle w:val="ListParagraph"/>
        <w:numPr>
          <w:ilvl w:val="1"/>
          <w:numId w:val="5"/>
        </w:numPr>
        <w:rPr>
          <w:sz w:val="20"/>
          <w:szCs w:val="20"/>
          <w:lang w:val="en-IN"/>
        </w:rPr>
      </w:pPr>
      <w:r w:rsidRPr="00C003F8">
        <w:rPr>
          <w:sz w:val="20"/>
          <w:szCs w:val="20"/>
          <w:lang w:val="en-IN"/>
        </w:rPr>
        <w:t>Business-level operations:</w:t>
      </w:r>
    </w:p>
    <w:p w14:paraId="7CB6FCCD" w14:textId="1A8532E9" w:rsidR="007163FD" w:rsidRPr="00C003F8" w:rsidRDefault="007163FD" w:rsidP="00292210">
      <w:pPr>
        <w:pStyle w:val="ListParagraph"/>
        <w:numPr>
          <w:ilvl w:val="2"/>
          <w:numId w:val="5"/>
        </w:numPr>
        <w:rPr>
          <w:sz w:val="20"/>
          <w:szCs w:val="20"/>
          <w:lang w:val="en-IN"/>
        </w:rPr>
      </w:pPr>
      <w:r w:rsidRPr="00C003F8">
        <w:rPr>
          <w:sz w:val="20"/>
          <w:szCs w:val="20"/>
          <w:lang w:val="en-IN"/>
        </w:rPr>
        <w:t>Add files to the application</w:t>
      </w:r>
    </w:p>
    <w:p w14:paraId="5FD8B248" w14:textId="60024027" w:rsidR="007163FD" w:rsidRPr="00C003F8" w:rsidRDefault="007163FD" w:rsidP="00292210">
      <w:pPr>
        <w:pStyle w:val="ListParagraph"/>
        <w:numPr>
          <w:ilvl w:val="2"/>
          <w:numId w:val="5"/>
        </w:numPr>
        <w:rPr>
          <w:sz w:val="20"/>
          <w:szCs w:val="20"/>
          <w:lang w:val="en-IN"/>
        </w:rPr>
      </w:pPr>
      <w:r w:rsidRPr="00C003F8">
        <w:rPr>
          <w:sz w:val="20"/>
          <w:szCs w:val="20"/>
          <w:lang w:val="en-IN"/>
        </w:rPr>
        <w:t xml:space="preserve">Delete files </w:t>
      </w:r>
    </w:p>
    <w:p w14:paraId="51640377" w14:textId="731E021B" w:rsidR="00F62E85" w:rsidRPr="00C003F8" w:rsidRDefault="00F62E85" w:rsidP="00292210">
      <w:pPr>
        <w:pStyle w:val="ListParagraph"/>
        <w:numPr>
          <w:ilvl w:val="2"/>
          <w:numId w:val="5"/>
        </w:numPr>
        <w:rPr>
          <w:sz w:val="20"/>
          <w:szCs w:val="20"/>
          <w:lang w:val="en-IN"/>
        </w:rPr>
      </w:pPr>
      <w:r w:rsidRPr="00C003F8">
        <w:rPr>
          <w:sz w:val="20"/>
          <w:szCs w:val="20"/>
          <w:lang w:val="en-IN"/>
        </w:rPr>
        <w:t>Search files</w:t>
      </w:r>
    </w:p>
    <w:p w14:paraId="6143A890" w14:textId="5A376AF3" w:rsidR="0055594C" w:rsidRPr="00C003F8" w:rsidRDefault="0055594C" w:rsidP="0055594C">
      <w:pPr>
        <w:pStyle w:val="ListParagraph"/>
        <w:numPr>
          <w:ilvl w:val="1"/>
          <w:numId w:val="5"/>
        </w:numPr>
        <w:rPr>
          <w:sz w:val="20"/>
          <w:szCs w:val="20"/>
          <w:lang w:val="en-IN"/>
        </w:rPr>
      </w:pPr>
      <w:r w:rsidRPr="00C003F8">
        <w:rPr>
          <w:sz w:val="20"/>
          <w:szCs w:val="20"/>
          <w:lang w:val="en-IN"/>
        </w:rPr>
        <w:t>Close application</w:t>
      </w:r>
      <w:r w:rsidR="001542E1" w:rsidRPr="00C003F8">
        <w:rPr>
          <w:sz w:val="20"/>
          <w:szCs w:val="20"/>
          <w:lang w:val="en-IN"/>
        </w:rPr>
        <w:br/>
      </w:r>
    </w:p>
    <w:p w14:paraId="1F49351D" w14:textId="4961C2BE" w:rsidR="00F27EC3" w:rsidRPr="00C003F8" w:rsidRDefault="00F27EC3" w:rsidP="00F27EC3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C003F8">
        <w:rPr>
          <w:b/>
          <w:bCs/>
          <w:sz w:val="20"/>
          <w:szCs w:val="20"/>
          <w:lang w:val="en-IN"/>
        </w:rPr>
        <w:t>Feedbacks:</w:t>
      </w:r>
      <w:r w:rsidRPr="00C003F8">
        <w:rPr>
          <w:b/>
          <w:bCs/>
          <w:sz w:val="20"/>
          <w:szCs w:val="20"/>
          <w:lang w:val="en-IN"/>
        </w:rPr>
        <w:br/>
      </w:r>
      <w:r w:rsidRPr="00C003F8">
        <w:rPr>
          <w:sz w:val="20"/>
          <w:szCs w:val="20"/>
          <w:lang w:val="en-IN"/>
        </w:rPr>
        <w:t>Product provides the appropriate feedbacks to users in each operation</w:t>
      </w:r>
      <w:r w:rsidR="001542E1" w:rsidRPr="00C003F8">
        <w:rPr>
          <w:sz w:val="20"/>
          <w:szCs w:val="20"/>
          <w:lang w:val="en-IN"/>
        </w:rPr>
        <w:br/>
      </w:r>
    </w:p>
    <w:p w14:paraId="21EB419A" w14:textId="49AEA30D" w:rsidR="00F27EC3" w:rsidRPr="00C003F8" w:rsidRDefault="00F27EC3" w:rsidP="00F27EC3">
      <w:pPr>
        <w:pStyle w:val="ListParagraph"/>
        <w:numPr>
          <w:ilvl w:val="0"/>
          <w:numId w:val="5"/>
        </w:numPr>
        <w:rPr>
          <w:b/>
          <w:bCs/>
          <w:sz w:val="20"/>
          <w:szCs w:val="20"/>
          <w:lang w:val="en-IN"/>
        </w:rPr>
      </w:pPr>
      <w:r w:rsidRPr="00C003F8">
        <w:rPr>
          <w:b/>
          <w:bCs/>
          <w:sz w:val="20"/>
          <w:szCs w:val="20"/>
          <w:lang w:val="en-IN"/>
        </w:rPr>
        <w:t xml:space="preserve">Error handling: </w:t>
      </w:r>
      <w:r w:rsidRPr="00C003F8">
        <w:rPr>
          <w:b/>
          <w:bCs/>
          <w:sz w:val="20"/>
          <w:szCs w:val="20"/>
          <w:lang w:val="en-IN"/>
        </w:rPr>
        <w:br/>
      </w:r>
      <w:r w:rsidR="00E966CD" w:rsidRPr="00413D21">
        <w:rPr>
          <w:sz w:val="20"/>
          <w:szCs w:val="20"/>
          <w:lang w:val="en-IN"/>
        </w:rPr>
        <w:t xml:space="preserve">Showing appropriate error messages using </w:t>
      </w:r>
      <w:r w:rsidR="00481F96" w:rsidRPr="00413D21">
        <w:rPr>
          <w:sz w:val="20"/>
          <w:szCs w:val="20"/>
          <w:lang w:val="en-IN"/>
        </w:rPr>
        <w:t>e</w:t>
      </w:r>
      <w:r w:rsidR="00E966CD" w:rsidRPr="00413D21">
        <w:rPr>
          <w:sz w:val="20"/>
          <w:szCs w:val="20"/>
          <w:lang w:val="en-IN"/>
        </w:rPr>
        <w:t>xceptions.</w:t>
      </w:r>
      <w:r w:rsidR="00E966CD" w:rsidRPr="00C003F8">
        <w:rPr>
          <w:b/>
          <w:bCs/>
          <w:sz w:val="20"/>
          <w:szCs w:val="20"/>
          <w:lang w:val="en-IN"/>
        </w:rPr>
        <w:t xml:space="preserve"> </w:t>
      </w:r>
    </w:p>
    <w:p w14:paraId="627B4089" w14:textId="15320D0C" w:rsidR="00FD3AA7" w:rsidRPr="00C003F8" w:rsidRDefault="00FD3AA7">
      <w:pPr>
        <w:spacing w:line="240" w:lineRule="auto"/>
        <w:rPr>
          <w:sz w:val="20"/>
        </w:rPr>
      </w:pPr>
    </w:p>
    <w:p w14:paraId="10694300" w14:textId="134A6A0F" w:rsidR="000E0659" w:rsidRDefault="000E0659" w:rsidP="000E0659">
      <w:pPr>
        <w:pStyle w:val="Heading2"/>
      </w:pPr>
      <w:bookmarkStart w:id="2" w:name="_Toc87114709"/>
      <w:r>
        <w:t>U</w:t>
      </w:r>
      <w:r w:rsidRPr="000E0659">
        <w:t>ser interactions</w:t>
      </w:r>
      <w:bookmarkEnd w:id="2"/>
    </w:p>
    <w:p w14:paraId="28D375AD" w14:textId="77777777" w:rsidR="00470A65" w:rsidRPr="00470A65" w:rsidRDefault="00470A65" w:rsidP="00470A65"/>
    <w:p w14:paraId="540060FA" w14:textId="4947497C" w:rsidR="00FD3AA7" w:rsidRPr="00C003F8" w:rsidRDefault="00FD3AA7" w:rsidP="0046731F">
      <w:pPr>
        <w:ind w:left="227" w:hanging="227"/>
        <w:rPr>
          <w:sz w:val="20"/>
        </w:rPr>
      </w:pPr>
      <w:r w:rsidRPr="00C003F8">
        <w:rPr>
          <w:sz w:val="20"/>
        </w:rPr>
        <w:t xml:space="preserve">Home </w:t>
      </w:r>
    </w:p>
    <w:p w14:paraId="0481FDE9" w14:textId="23337C9C" w:rsidR="0046731F" w:rsidRPr="00C003F8" w:rsidRDefault="00FD3AA7" w:rsidP="0046731F">
      <w:pPr>
        <w:ind w:left="227" w:hanging="227"/>
        <w:rPr>
          <w:sz w:val="20"/>
        </w:rPr>
      </w:pPr>
      <w:r w:rsidRPr="00C003F8">
        <w:rPr>
          <w:sz w:val="20"/>
        </w:rPr>
        <w:t>(Press 1, 2 or 3 to perform respective action)</w:t>
      </w:r>
    </w:p>
    <w:p w14:paraId="47C487AC" w14:textId="5C793DD4" w:rsidR="00FD3AA7" w:rsidRPr="00C003F8" w:rsidRDefault="00535744" w:rsidP="00535744">
      <w:pPr>
        <w:pStyle w:val="ListParagraph"/>
        <w:numPr>
          <w:ilvl w:val="0"/>
          <w:numId w:val="6"/>
        </w:numPr>
        <w:rPr>
          <w:sz w:val="20"/>
          <w:szCs w:val="20"/>
          <w:lang w:val="en-IN"/>
        </w:rPr>
      </w:pPr>
      <w:r w:rsidRPr="00C003F8">
        <w:rPr>
          <w:sz w:val="20"/>
          <w:szCs w:val="20"/>
          <w:lang w:val="en-IN"/>
        </w:rPr>
        <w:t>Show files</w:t>
      </w:r>
    </w:p>
    <w:p w14:paraId="256CDD79" w14:textId="1AA49E63" w:rsidR="00535744" w:rsidRPr="00C003F8" w:rsidRDefault="00086366" w:rsidP="00535744">
      <w:pPr>
        <w:pStyle w:val="ListParagraph"/>
        <w:numPr>
          <w:ilvl w:val="0"/>
          <w:numId w:val="6"/>
        </w:numPr>
        <w:rPr>
          <w:sz w:val="20"/>
          <w:szCs w:val="20"/>
          <w:lang w:val="en-IN"/>
        </w:rPr>
      </w:pPr>
      <w:r w:rsidRPr="00C003F8">
        <w:rPr>
          <w:sz w:val="20"/>
          <w:szCs w:val="20"/>
        </w:rPr>
        <w:t>Business Operations</w:t>
      </w:r>
    </w:p>
    <w:p w14:paraId="69F6F049" w14:textId="4B2FA5DF" w:rsidR="00DA5446" w:rsidRPr="00C003F8" w:rsidRDefault="00DA5446" w:rsidP="00535744">
      <w:pPr>
        <w:pStyle w:val="ListParagraph"/>
        <w:numPr>
          <w:ilvl w:val="0"/>
          <w:numId w:val="6"/>
        </w:numPr>
        <w:rPr>
          <w:sz w:val="20"/>
          <w:szCs w:val="20"/>
          <w:lang w:val="en-IN"/>
        </w:rPr>
      </w:pPr>
      <w:r w:rsidRPr="00C003F8">
        <w:rPr>
          <w:sz w:val="20"/>
          <w:szCs w:val="20"/>
          <w:lang w:val="en-IN"/>
        </w:rPr>
        <w:t xml:space="preserve">Exit application </w:t>
      </w:r>
    </w:p>
    <w:p w14:paraId="7DFB401D" w14:textId="2C1CF6F0" w:rsidR="00DF393F" w:rsidRPr="00C003F8" w:rsidRDefault="00DF393F" w:rsidP="00DF393F">
      <w:pPr>
        <w:rPr>
          <w:sz w:val="20"/>
        </w:rPr>
      </w:pPr>
    </w:p>
    <w:p w14:paraId="45599D30" w14:textId="16BEF7DC" w:rsidR="00DF393F" w:rsidRPr="00C003F8" w:rsidRDefault="00DF393F" w:rsidP="00DF393F">
      <w:pPr>
        <w:ind w:left="227" w:hanging="227"/>
        <w:rPr>
          <w:sz w:val="20"/>
        </w:rPr>
      </w:pPr>
      <w:r w:rsidRPr="00C003F8">
        <w:rPr>
          <w:sz w:val="20"/>
        </w:rPr>
        <w:t xml:space="preserve">Business Operations </w:t>
      </w:r>
    </w:p>
    <w:p w14:paraId="19F001B2" w14:textId="6B6891E3" w:rsidR="00DF393F" w:rsidRPr="00C003F8" w:rsidRDefault="00DF393F" w:rsidP="00DF393F">
      <w:pPr>
        <w:ind w:left="227" w:hanging="227"/>
        <w:rPr>
          <w:sz w:val="20"/>
        </w:rPr>
      </w:pPr>
      <w:r w:rsidRPr="00C003F8">
        <w:rPr>
          <w:sz w:val="20"/>
        </w:rPr>
        <w:t>(Press 1, 2, 3 or 4 to perform respective action)</w:t>
      </w:r>
    </w:p>
    <w:p w14:paraId="277DD98A" w14:textId="447851B1" w:rsidR="00DF393F" w:rsidRPr="00C003F8" w:rsidRDefault="00DF393F" w:rsidP="00DF393F">
      <w:pPr>
        <w:pStyle w:val="ListParagraph"/>
        <w:numPr>
          <w:ilvl w:val="0"/>
          <w:numId w:val="7"/>
        </w:numPr>
        <w:rPr>
          <w:sz w:val="20"/>
          <w:szCs w:val="20"/>
          <w:lang w:val="en-IN"/>
        </w:rPr>
      </w:pPr>
      <w:r w:rsidRPr="00C003F8">
        <w:rPr>
          <w:sz w:val="20"/>
          <w:szCs w:val="20"/>
          <w:lang w:val="en-IN"/>
        </w:rPr>
        <w:t>Add new file</w:t>
      </w:r>
    </w:p>
    <w:p w14:paraId="220F4EBD" w14:textId="4A363A2D" w:rsidR="00DF393F" w:rsidRPr="00C003F8" w:rsidRDefault="00DF393F" w:rsidP="00DF393F">
      <w:pPr>
        <w:pStyle w:val="ListParagraph"/>
        <w:numPr>
          <w:ilvl w:val="0"/>
          <w:numId w:val="7"/>
        </w:numPr>
        <w:rPr>
          <w:sz w:val="20"/>
          <w:szCs w:val="20"/>
          <w:lang w:val="en-IN"/>
        </w:rPr>
      </w:pPr>
      <w:r w:rsidRPr="00C003F8">
        <w:rPr>
          <w:sz w:val="20"/>
          <w:szCs w:val="20"/>
          <w:lang w:val="en-IN"/>
        </w:rPr>
        <w:t>Delete existing file</w:t>
      </w:r>
    </w:p>
    <w:p w14:paraId="1D629BBA" w14:textId="563FF7BE" w:rsidR="00DF393F" w:rsidRPr="00C003F8" w:rsidRDefault="00DF393F" w:rsidP="00DF393F">
      <w:pPr>
        <w:pStyle w:val="ListParagraph"/>
        <w:numPr>
          <w:ilvl w:val="0"/>
          <w:numId w:val="7"/>
        </w:numPr>
        <w:rPr>
          <w:sz w:val="20"/>
          <w:szCs w:val="20"/>
          <w:lang w:val="en-IN"/>
        </w:rPr>
      </w:pPr>
      <w:r w:rsidRPr="00C003F8">
        <w:rPr>
          <w:sz w:val="20"/>
          <w:szCs w:val="20"/>
          <w:lang w:val="en-IN"/>
        </w:rPr>
        <w:t xml:space="preserve">Search files </w:t>
      </w:r>
    </w:p>
    <w:p w14:paraId="404C66B3" w14:textId="3FF9E3DA" w:rsidR="00DF393F" w:rsidRPr="00C003F8" w:rsidRDefault="00DF393F" w:rsidP="00DF393F">
      <w:pPr>
        <w:pStyle w:val="ListParagraph"/>
        <w:numPr>
          <w:ilvl w:val="0"/>
          <w:numId w:val="7"/>
        </w:numPr>
        <w:rPr>
          <w:sz w:val="20"/>
          <w:szCs w:val="20"/>
          <w:lang w:val="en-IN"/>
        </w:rPr>
      </w:pPr>
      <w:r w:rsidRPr="00C003F8">
        <w:rPr>
          <w:sz w:val="20"/>
          <w:szCs w:val="20"/>
          <w:lang w:val="en-IN"/>
        </w:rPr>
        <w:t xml:space="preserve">Go back to Home </w:t>
      </w:r>
    </w:p>
    <w:p w14:paraId="6E3A158C" w14:textId="77777777" w:rsidR="00DF393F" w:rsidRPr="00C003F8" w:rsidRDefault="00DF393F" w:rsidP="00DF393F">
      <w:pPr>
        <w:rPr>
          <w:sz w:val="20"/>
        </w:rPr>
      </w:pPr>
    </w:p>
    <w:p w14:paraId="5BEF1D46" w14:textId="3DA8CCD8" w:rsidR="00DF393F" w:rsidRPr="00C003F8" w:rsidRDefault="00DF393F" w:rsidP="00DF393F">
      <w:pPr>
        <w:rPr>
          <w:sz w:val="20"/>
        </w:rPr>
      </w:pPr>
    </w:p>
    <w:p w14:paraId="0FC76279" w14:textId="00E3CAC7" w:rsidR="009E0167" w:rsidRPr="00C003F8" w:rsidRDefault="009E0167">
      <w:pPr>
        <w:spacing w:line="240" w:lineRule="auto"/>
        <w:rPr>
          <w:sz w:val="20"/>
        </w:rPr>
      </w:pPr>
      <w:r w:rsidRPr="00C003F8">
        <w:rPr>
          <w:sz w:val="20"/>
        </w:rPr>
        <w:br w:type="page"/>
      </w:r>
    </w:p>
    <w:p w14:paraId="3DE6F1BC" w14:textId="2B216867" w:rsidR="00DF393F" w:rsidRPr="00C003F8" w:rsidRDefault="009E0167" w:rsidP="00A227BC">
      <w:pPr>
        <w:pStyle w:val="Heading2"/>
      </w:pPr>
      <w:bookmarkStart w:id="3" w:name="_Toc87114710"/>
      <w:r w:rsidRPr="00C003F8">
        <w:lastRenderedPageBreak/>
        <w:t>Sprint information</w:t>
      </w:r>
      <w:bookmarkEnd w:id="3"/>
    </w:p>
    <w:p w14:paraId="3BAF01D3" w14:textId="43E5BD4A" w:rsidR="009E0167" w:rsidRPr="00C003F8" w:rsidRDefault="009E0167" w:rsidP="00DF393F">
      <w:pPr>
        <w:rPr>
          <w:sz w:val="20"/>
        </w:rPr>
      </w:pPr>
    </w:p>
    <w:p w14:paraId="5F9B9E37" w14:textId="64F84DAF" w:rsidR="009E0167" w:rsidRPr="00C003F8" w:rsidRDefault="009E0167" w:rsidP="00DF393F">
      <w:pPr>
        <w:rPr>
          <w:sz w:val="20"/>
        </w:rPr>
      </w:pPr>
      <w:r w:rsidRPr="00C003F8">
        <w:rPr>
          <w:sz w:val="20"/>
        </w:rPr>
        <w:t>Sprint 1:</w:t>
      </w:r>
    </w:p>
    <w:p w14:paraId="24C9109C" w14:textId="3E98324F" w:rsidR="009E0167" w:rsidRPr="00C003F8" w:rsidRDefault="009E0167" w:rsidP="009E0167">
      <w:pPr>
        <w:pStyle w:val="ListParagraph"/>
        <w:numPr>
          <w:ilvl w:val="1"/>
          <w:numId w:val="5"/>
        </w:numPr>
        <w:rPr>
          <w:sz w:val="20"/>
          <w:szCs w:val="20"/>
          <w:lang w:val="en-IN"/>
        </w:rPr>
      </w:pPr>
      <w:r w:rsidRPr="00C003F8">
        <w:rPr>
          <w:sz w:val="20"/>
          <w:szCs w:val="20"/>
          <w:lang w:val="en-IN"/>
        </w:rPr>
        <w:t>Requirement analysis.</w:t>
      </w:r>
    </w:p>
    <w:p w14:paraId="7FB7437C" w14:textId="658620D7" w:rsidR="009E0167" w:rsidRDefault="00A227BC" w:rsidP="009E0167">
      <w:pPr>
        <w:pStyle w:val="ListParagraph"/>
        <w:numPr>
          <w:ilvl w:val="1"/>
          <w:numId w:val="5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Create </w:t>
      </w:r>
      <w:r w:rsidR="00DA5693" w:rsidRPr="00C003F8">
        <w:rPr>
          <w:sz w:val="20"/>
          <w:szCs w:val="20"/>
          <w:lang w:val="en-IN"/>
        </w:rPr>
        <w:t>n</w:t>
      </w:r>
      <w:r w:rsidR="009E0167" w:rsidRPr="00C003F8">
        <w:rPr>
          <w:sz w:val="20"/>
          <w:szCs w:val="20"/>
          <w:lang w:val="en-IN"/>
        </w:rPr>
        <w:t>avigation feature</w:t>
      </w:r>
      <w:r w:rsidR="00805FFE" w:rsidRPr="00C003F8">
        <w:rPr>
          <w:sz w:val="20"/>
          <w:szCs w:val="20"/>
          <w:lang w:val="en-IN"/>
        </w:rPr>
        <w:t>s</w:t>
      </w:r>
      <w:r w:rsidR="00885691" w:rsidRPr="00C003F8">
        <w:rPr>
          <w:sz w:val="20"/>
          <w:szCs w:val="20"/>
          <w:lang w:val="en-IN"/>
        </w:rPr>
        <w:t xml:space="preserve"> </w:t>
      </w:r>
      <w:r w:rsidR="00CA5272">
        <w:rPr>
          <w:sz w:val="20"/>
          <w:szCs w:val="20"/>
          <w:lang w:val="en-IN"/>
        </w:rPr>
        <w:t xml:space="preserve">1. </w:t>
      </w:r>
      <w:r>
        <w:rPr>
          <w:sz w:val="20"/>
          <w:szCs w:val="20"/>
          <w:lang w:val="en-IN"/>
        </w:rPr>
        <w:t>H</w:t>
      </w:r>
      <w:r w:rsidR="00885691" w:rsidRPr="00C003F8">
        <w:rPr>
          <w:sz w:val="20"/>
          <w:szCs w:val="20"/>
          <w:lang w:val="en-IN"/>
        </w:rPr>
        <w:t xml:space="preserve">ome menu and </w:t>
      </w:r>
      <w:r w:rsidR="00CA5272">
        <w:rPr>
          <w:sz w:val="20"/>
          <w:szCs w:val="20"/>
          <w:lang w:val="en-IN"/>
        </w:rPr>
        <w:t xml:space="preserve">2. </w:t>
      </w:r>
      <w:r w:rsidR="00885691" w:rsidRPr="00C003F8">
        <w:rPr>
          <w:sz w:val="20"/>
          <w:szCs w:val="20"/>
          <w:lang w:val="en-IN"/>
        </w:rPr>
        <w:t xml:space="preserve">Business Operations menu. </w:t>
      </w:r>
    </w:p>
    <w:p w14:paraId="65A6C9D8" w14:textId="2E812940" w:rsidR="00BF297A" w:rsidRDefault="00BF297A" w:rsidP="009E0167">
      <w:pPr>
        <w:pStyle w:val="ListParagraph"/>
        <w:numPr>
          <w:ilvl w:val="1"/>
          <w:numId w:val="5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Create functionality of showing files in ascending order</w:t>
      </w:r>
    </w:p>
    <w:p w14:paraId="0BA3F062" w14:textId="3F7CAD7F" w:rsidR="00AE3E89" w:rsidRDefault="00AE3E89" w:rsidP="009E0167">
      <w:pPr>
        <w:pStyle w:val="ListParagraph"/>
        <w:numPr>
          <w:ilvl w:val="1"/>
          <w:numId w:val="5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Create Git Repository on Git Hub</w:t>
      </w:r>
    </w:p>
    <w:p w14:paraId="2D18AFF6" w14:textId="4D2B5837" w:rsidR="00331ABC" w:rsidRPr="00C003F8" w:rsidRDefault="00331ABC" w:rsidP="009E0167">
      <w:pPr>
        <w:pStyle w:val="ListParagraph"/>
        <w:numPr>
          <w:ilvl w:val="1"/>
          <w:numId w:val="5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Push first commit on the Git Repository</w:t>
      </w:r>
    </w:p>
    <w:p w14:paraId="6F7F12FD" w14:textId="1DB35214" w:rsidR="00C652B9" w:rsidRPr="00C003F8" w:rsidRDefault="00C652B9" w:rsidP="00C652B9">
      <w:pPr>
        <w:ind w:left="227" w:hanging="227"/>
        <w:rPr>
          <w:sz w:val="20"/>
        </w:rPr>
      </w:pPr>
      <w:r w:rsidRPr="00C003F8">
        <w:rPr>
          <w:sz w:val="20"/>
        </w:rPr>
        <w:t xml:space="preserve">Sprint 2: </w:t>
      </w:r>
    </w:p>
    <w:p w14:paraId="03608B0F" w14:textId="0FEA9275" w:rsidR="00C652B9" w:rsidRDefault="000217EA" w:rsidP="00C652B9">
      <w:pPr>
        <w:pStyle w:val="ListParagraph"/>
        <w:numPr>
          <w:ilvl w:val="0"/>
          <w:numId w:val="8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Create functionality to add file</w:t>
      </w:r>
    </w:p>
    <w:p w14:paraId="35015BB6" w14:textId="2B28C7E4" w:rsidR="000217EA" w:rsidRDefault="000217EA" w:rsidP="00C652B9">
      <w:pPr>
        <w:pStyle w:val="ListParagraph"/>
        <w:numPr>
          <w:ilvl w:val="0"/>
          <w:numId w:val="8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Create functionality to delete</w:t>
      </w:r>
    </w:p>
    <w:p w14:paraId="5689519D" w14:textId="62A701EB" w:rsidR="000217EA" w:rsidRDefault="000217EA" w:rsidP="00C652B9">
      <w:pPr>
        <w:pStyle w:val="ListParagraph"/>
        <w:numPr>
          <w:ilvl w:val="0"/>
          <w:numId w:val="8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Create functionality to search files</w:t>
      </w:r>
    </w:p>
    <w:p w14:paraId="30F54A95" w14:textId="394EDBCD" w:rsidR="0083297A" w:rsidRDefault="00901FDA" w:rsidP="00C652B9">
      <w:pPr>
        <w:pStyle w:val="ListParagraph"/>
        <w:numPr>
          <w:ilvl w:val="0"/>
          <w:numId w:val="8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Push files to Git Repository</w:t>
      </w:r>
    </w:p>
    <w:p w14:paraId="21531793" w14:textId="3C2B3769" w:rsidR="0083297A" w:rsidRDefault="0083297A">
      <w:pPr>
        <w:spacing w:line="240" w:lineRule="auto"/>
        <w:rPr>
          <w:rFonts w:asciiTheme="minorHAnsi" w:eastAsiaTheme="minorEastAsia" w:hAnsiTheme="minorHAnsi"/>
          <w:sz w:val="20"/>
          <w:lang w:eastAsia="nl-NL"/>
        </w:rPr>
      </w:pPr>
    </w:p>
    <w:p w14:paraId="09A27AD4" w14:textId="2E3C26AA" w:rsidR="00901FDA" w:rsidRDefault="0083297A" w:rsidP="0083297A">
      <w:pPr>
        <w:pStyle w:val="Heading2"/>
      </w:pPr>
      <w:bookmarkStart w:id="4" w:name="_Toc87114711"/>
      <w:proofErr w:type="spellStart"/>
      <w:r>
        <w:t>Github</w:t>
      </w:r>
      <w:proofErr w:type="spellEnd"/>
      <w:r>
        <w:t xml:space="preserve"> link</w:t>
      </w:r>
      <w:bookmarkEnd w:id="4"/>
    </w:p>
    <w:p w14:paraId="54C3C97D" w14:textId="77777777" w:rsidR="0083297A" w:rsidRDefault="0083297A" w:rsidP="0083297A"/>
    <w:p w14:paraId="54A408CB" w14:textId="30BF8F26" w:rsidR="0083297A" w:rsidRDefault="0083297A" w:rsidP="0083297A">
      <w:hyperlink r:id="rId10" w:history="1">
        <w:r w:rsidRPr="005016C3">
          <w:rPr>
            <w:rStyle w:val="Hyperlink"/>
          </w:rPr>
          <w:t>https://github.com/kamaleshbhamare/LockedMePrototype.git</w:t>
        </w:r>
      </w:hyperlink>
    </w:p>
    <w:p w14:paraId="354CE09D" w14:textId="72BAC443" w:rsidR="0083297A" w:rsidRDefault="0083297A" w:rsidP="0083297A"/>
    <w:p w14:paraId="020831BC" w14:textId="67AF907B" w:rsidR="00CF6975" w:rsidRDefault="00CF6975" w:rsidP="00BE30CD">
      <w:pPr>
        <w:pStyle w:val="Heading2"/>
      </w:pPr>
      <w:bookmarkStart w:id="5" w:name="_Toc87114712"/>
      <w:r>
        <w:t>Java Concepts</w:t>
      </w:r>
      <w:bookmarkEnd w:id="5"/>
    </w:p>
    <w:p w14:paraId="5546B9A4" w14:textId="154CA531" w:rsidR="00BE30CD" w:rsidRDefault="00BE30CD" w:rsidP="00BE30CD"/>
    <w:p w14:paraId="386A0FC2" w14:textId="4DB17EE5" w:rsidR="00BE30CD" w:rsidRDefault="00196E4B" w:rsidP="00196E4B">
      <w:pPr>
        <w:pStyle w:val="ListParagraph"/>
        <w:numPr>
          <w:ilvl w:val="0"/>
          <w:numId w:val="9"/>
        </w:numPr>
      </w:pPr>
      <w:proofErr w:type="spellStart"/>
      <w:r>
        <w:t>Creating</w:t>
      </w:r>
      <w:proofErr w:type="spellEnd"/>
      <w:r>
        <w:t xml:space="preserve"> Java Project in </w:t>
      </w:r>
      <w:proofErr w:type="spellStart"/>
      <w:r>
        <w:t>Eclipse</w:t>
      </w:r>
      <w:proofErr w:type="spellEnd"/>
      <w:r>
        <w:t xml:space="preserve"> IDE</w:t>
      </w:r>
    </w:p>
    <w:p w14:paraId="40FF6159" w14:textId="35FEA84D" w:rsidR="00196E4B" w:rsidRDefault="00196E4B" w:rsidP="00196E4B">
      <w:pPr>
        <w:pStyle w:val="ListParagraph"/>
        <w:numPr>
          <w:ilvl w:val="0"/>
          <w:numId w:val="9"/>
        </w:numPr>
      </w:pPr>
      <w:r>
        <w:t xml:space="preserve">Classes, </w:t>
      </w:r>
      <w:proofErr w:type="spellStart"/>
      <w:r>
        <w:t>Constructors</w:t>
      </w:r>
      <w:proofErr w:type="spellEnd"/>
      <w:r>
        <w:t xml:space="preserve">, </w:t>
      </w:r>
      <w:proofErr w:type="spellStart"/>
      <w:r>
        <w:t>Methods</w:t>
      </w:r>
      <w:proofErr w:type="spellEnd"/>
    </w:p>
    <w:p w14:paraId="2B3B1E29" w14:textId="2238942E" w:rsidR="00196E4B" w:rsidRDefault="00196E4B" w:rsidP="00196E4B">
      <w:pPr>
        <w:pStyle w:val="ListParagraph"/>
        <w:numPr>
          <w:ilvl w:val="0"/>
          <w:numId w:val="9"/>
        </w:numPr>
      </w:pPr>
      <w:r>
        <w:t>File handling</w:t>
      </w:r>
    </w:p>
    <w:p w14:paraId="6F995ECE" w14:textId="099802BE" w:rsidR="00B70BE3" w:rsidRDefault="00B70BE3" w:rsidP="00196E4B">
      <w:pPr>
        <w:pStyle w:val="ListParagraph"/>
        <w:numPr>
          <w:ilvl w:val="0"/>
          <w:numId w:val="9"/>
        </w:numPr>
      </w:pPr>
      <w:proofErr w:type="spellStart"/>
      <w:r>
        <w:t>Exception</w:t>
      </w:r>
      <w:proofErr w:type="spellEnd"/>
      <w:r>
        <w:t xml:space="preserve"> handling </w:t>
      </w:r>
    </w:p>
    <w:p w14:paraId="1B0147C2" w14:textId="03D8DE84" w:rsidR="00391636" w:rsidRDefault="00391636" w:rsidP="00391636"/>
    <w:p w14:paraId="31DD312A" w14:textId="154CB01C" w:rsidR="00391636" w:rsidRDefault="00391636" w:rsidP="00391636">
      <w:pPr>
        <w:pStyle w:val="Heading2"/>
      </w:pPr>
      <w:bookmarkStart w:id="6" w:name="_Toc87114713"/>
      <w:r>
        <w:t>Data Structure used</w:t>
      </w:r>
      <w:bookmarkEnd w:id="6"/>
    </w:p>
    <w:p w14:paraId="3A0CD726" w14:textId="19A69065" w:rsidR="00391636" w:rsidRDefault="00391636" w:rsidP="00391636"/>
    <w:p w14:paraId="123051D9" w14:textId="0C05AB42" w:rsidR="00391636" w:rsidRDefault="00391636" w:rsidP="00391636">
      <w:pPr>
        <w:pStyle w:val="ListParagraph"/>
        <w:numPr>
          <w:ilvl w:val="0"/>
          <w:numId w:val="10"/>
        </w:numPr>
      </w:pPr>
      <w:r>
        <w:t>Arrays</w:t>
      </w:r>
    </w:p>
    <w:p w14:paraId="5087C36A" w14:textId="796839A5" w:rsidR="009F292E" w:rsidRDefault="003574FA" w:rsidP="00391636">
      <w:pPr>
        <w:pStyle w:val="ListParagraph"/>
        <w:numPr>
          <w:ilvl w:val="0"/>
          <w:numId w:val="10"/>
        </w:numPr>
      </w:pPr>
      <w:proofErr w:type="spellStart"/>
      <w:r>
        <w:t>Sorting</w:t>
      </w:r>
      <w:proofErr w:type="spellEnd"/>
    </w:p>
    <w:p w14:paraId="2E786601" w14:textId="77777777" w:rsidR="009F292E" w:rsidRDefault="009F292E">
      <w:pPr>
        <w:spacing w:line="240" w:lineRule="auto"/>
        <w:rPr>
          <w:rFonts w:asciiTheme="minorHAnsi" w:eastAsiaTheme="minorEastAsia" w:hAnsiTheme="minorHAnsi"/>
          <w:szCs w:val="24"/>
          <w:lang w:val="nl-NL" w:eastAsia="nl-NL"/>
        </w:rPr>
      </w:pPr>
      <w:r>
        <w:br w:type="page"/>
      </w:r>
    </w:p>
    <w:p w14:paraId="37F627F8" w14:textId="3A5D0AE1" w:rsidR="00391636" w:rsidRDefault="004F0FAA" w:rsidP="00DC3807">
      <w:pPr>
        <w:pStyle w:val="Heading2"/>
      </w:pPr>
      <w:bookmarkStart w:id="7" w:name="_Toc87114714"/>
      <w:r>
        <w:lastRenderedPageBreak/>
        <w:t>Flow chart</w:t>
      </w:r>
      <w:bookmarkEnd w:id="7"/>
    </w:p>
    <w:p w14:paraId="1E773EAB" w14:textId="5FABF34C" w:rsidR="00DC3807" w:rsidRDefault="00DC3807" w:rsidP="00DC3807"/>
    <w:p w14:paraId="2631C3B5" w14:textId="261F802E" w:rsidR="008C4B62" w:rsidRDefault="00163E2A">
      <w:pPr>
        <w:spacing w:line="240" w:lineRule="auto"/>
      </w:pPr>
      <w:r w:rsidRPr="00163E2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52646" wp14:editId="0C1A22C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126642" cy="320040"/>
                <wp:effectExtent l="0" t="0" r="16510" b="2286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642" cy="320040"/>
                        </a:xfrm>
                        <a:prstGeom prst="flowChartProcess">
                          <a:avLst/>
                        </a:prstGeom>
                        <a:solidFill>
                          <a:srgbClr val="0089C4"/>
                        </a:solidFill>
                        <a:ln w="25400" cap="flat" cmpd="sng" algn="ctr">
                          <a:solidFill>
                            <a:srgbClr val="0089C4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E401F" w14:textId="77777777" w:rsidR="00163E2A" w:rsidRPr="00B71F76" w:rsidRDefault="00163E2A" w:rsidP="00163E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52646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0;margin-top:-.05pt;width:88.7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" fillcolor="#0089c4" strokecolor="#0089c4" strokeweight="2pt">
                <v:textbox>
                  <w:txbxContent>
                    <w:p w14:paraId="578E401F" w14:textId="77777777" w:rsidR="00163E2A" w:rsidRPr="00B71F76" w:rsidRDefault="00163E2A" w:rsidP="00163E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3E2A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B5BE01" wp14:editId="14471AA9">
                <wp:simplePos x="0" y="0"/>
                <wp:positionH relativeFrom="column">
                  <wp:posOffset>1158240</wp:posOffset>
                </wp:positionH>
                <wp:positionV relativeFrom="paragraph">
                  <wp:posOffset>771525</wp:posOffset>
                </wp:positionV>
                <wp:extent cx="1818640" cy="1733973"/>
                <wp:effectExtent l="0" t="0" r="10160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640" cy="1733973"/>
                          <a:chOff x="0" y="0"/>
                          <a:chExt cx="1818640" cy="1733973"/>
                        </a:xfrm>
                      </wpg:grpSpPr>
                      <wps:wsp>
                        <wps:cNvPr id="3" name="Flowchart: Process 3"/>
                        <wps:cNvSpPr/>
                        <wps:spPr>
                          <a:xfrm>
                            <a:off x="16933" y="0"/>
                            <a:ext cx="1126490" cy="320040"/>
                          </a:xfrm>
                          <a:prstGeom prst="flowChartProcess">
                            <a:avLst/>
                          </a:prstGeom>
                          <a:solidFill>
                            <a:srgbClr val="0089C4"/>
                          </a:solidFill>
                          <a:ln w="25400" cap="flat" cmpd="sng" algn="ctr">
                            <a:solidFill>
                              <a:srgbClr val="0089C4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ED210" w14:textId="77777777" w:rsidR="00163E2A" w:rsidRPr="00B71F76" w:rsidRDefault="00163E2A" w:rsidP="00163E2A">
                              <w:pPr>
                                <w:rPr>
                                  <w:lang w:val="en-US"/>
                                </w:rPr>
                              </w:pPr>
                              <w:r w:rsidRPr="00B71F76">
                                <w:rPr>
                                  <w:lang w:val="en-US"/>
                                </w:rPr>
                                <w:t>Show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0" y="694266"/>
                            <a:ext cx="1818640" cy="320040"/>
                          </a:xfrm>
                          <a:prstGeom prst="flowChartProcess">
                            <a:avLst/>
                          </a:prstGeom>
                          <a:solidFill>
                            <a:srgbClr val="0089C4"/>
                          </a:solidFill>
                          <a:ln w="25400" cap="flat" cmpd="sng" algn="ctr">
                            <a:solidFill>
                              <a:srgbClr val="0089C4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D5967" w14:textId="77777777" w:rsidR="00163E2A" w:rsidRPr="00B71F76" w:rsidRDefault="00163E2A" w:rsidP="00163E2A">
                              <w:pPr>
                                <w:rPr>
                                  <w:lang w:val="en-US"/>
                                </w:rPr>
                              </w:pPr>
                              <w:r w:rsidRPr="00B71F76">
                                <w:rPr>
                                  <w:lang w:val="en-US"/>
                                </w:rPr>
                                <w:t>Business Operations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8467" y="1413933"/>
                            <a:ext cx="1126642" cy="320040"/>
                          </a:xfrm>
                          <a:prstGeom prst="flowChartProcess">
                            <a:avLst/>
                          </a:prstGeom>
                          <a:solidFill>
                            <a:srgbClr val="0089C4"/>
                          </a:solidFill>
                          <a:ln w="25400" cap="flat" cmpd="sng" algn="ctr">
                            <a:solidFill>
                              <a:srgbClr val="0089C4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B70A0" w14:textId="77777777" w:rsidR="00163E2A" w:rsidRPr="00B71F76" w:rsidRDefault="00163E2A" w:rsidP="00163E2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5BE01" id="Group 27" o:spid="_x0000_s1027" style="position:absolute;margin-left:91.2pt;margin-top:60.75pt;width:143.2pt;height:136.55pt;z-index:251660288" coordsize="18186,1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">
                <v:shape id="Flowchart: Process 3" o:spid="_x0000_s1028" type="#_x0000_t109" style="position:absolute;left:169;width:1126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" fillcolor="#0089c4" strokecolor="#0089c4" strokeweight="2pt">
                  <v:textbox>
                    <w:txbxContent>
                      <w:p w14:paraId="073ED210" w14:textId="77777777" w:rsidR="00163E2A" w:rsidRPr="00B71F76" w:rsidRDefault="00163E2A" w:rsidP="00163E2A">
                        <w:pPr>
                          <w:rPr>
                            <w:lang w:val="en-US"/>
                          </w:rPr>
                        </w:pPr>
                        <w:r w:rsidRPr="00B71F76">
                          <w:rPr>
                            <w:lang w:val="en-US"/>
                          </w:rPr>
                          <w:t>Show files</w:t>
                        </w:r>
                      </w:p>
                    </w:txbxContent>
                  </v:textbox>
                </v:shape>
                <v:shape id="Flowchart: Process 4" o:spid="_x0000_s1029" type="#_x0000_t109" style="position:absolute;top:6942;width:18186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" fillcolor="#0089c4" strokecolor="#0089c4" strokeweight="2pt">
                  <v:textbox>
                    <w:txbxContent>
                      <w:p w14:paraId="100D5967" w14:textId="77777777" w:rsidR="00163E2A" w:rsidRPr="00B71F76" w:rsidRDefault="00163E2A" w:rsidP="00163E2A">
                        <w:pPr>
                          <w:rPr>
                            <w:lang w:val="en-US"/>
                          </w:rPr>
                        </w:pPr>
                        <w:r w:rsidRPr="00B71F76">
                          <w:rPr>
                            <w:lang w:val="en-US"/>
                          </w:rPr>
                          <w:t>Business Operations</w:t>
                        </w:r>
                      </w:p>
                    </w:txbxContent>
                  </v:textbox>
                </v:shape>
                <v:shape id="Flowchart: Process 6" o:spid="_x0000_s1030" type="#_x0000_t109" style="position:absolute;left:84;top:14139;width:11267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" fillcolor="#0089c4" strokecolor="#0089c4" strokeweight="2pt">
                  <v:textbox>
                    <w:txbxContent>
                      <w:p w14:paraId="6B2B70A0" w14:textId="77777777" w:rsidR="00163E2A" w:rsidRPr="00B71F76" w:rsidRDefault="00163E2A" w:rsidP="00163E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63E2A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D68743" wp14:editId="6F0FBBDA">
                <wp:simplePos x="0" y="0"/>
                <wp:positionH relativeFrom="column">
                  <wp:posOffset>4163695</wp:posOffset>
                </wp:positionH>
                <wp:positionV relativeFrom="paragraph">
                  <wp:posOffset>1465580</wp:posOffset>
                </wp:positionV>
                <wp:extent cx="1589880" cy="2157307"/>
                <wp:effectExtent l="0" t="0" r="10795" b="146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880" cy="2157307"/>
                          <a:chOff x="0" y="0"/>
                          <a:chExt cx="1589880" cy="2157307"/>
                        </a:xfrm>
                      </wpg:grpSpPr>
                      <wps:wsp>
                        <wps:cNvPr id="5" name="Flowchart: Process 5"/>
                        <wps:cNvSpPr/>
                        <wps:spPr>
                          <a:xfrm>
                            <a:off x="8466" y="0"/>
                            <a:ext cx="1126490" cy="32004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8C8A68" w14:textId="77777777" w:rsidR="00163E2A" w:rsidRPr="00B71F76" w:rsidRDefault="00163E2A" w:rsidP="00163E2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Add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8466" y="584200"/>
                            <a:ext cx="1126490" cy="32004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6A15B" w14:textId="77777777" w:rsidR="00163E2A" w:rsidRPr="00B71F76" w:rsidRDefault="00163E2A" w:rsidP="00163E2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Delete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0" y="1219200"/>
                            <a:ext cx="1126490" cy="32004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8F75A" w14:textId="77777777" w:rsidR="00163E2A" w:rsidRPr="00B71F76" w:rsidRDefault="00163E2A" w:rsidP="00163E2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Search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0" y="1837267"/>
                            <a:ext cx="1589880" cy="32004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86029F" w14:textId="77777777" w:rsidR="00163E2A" w:rsidRPr="00B71F76" w:rsidRDefault="00163E2A" w:rsidP="00163E2A">
                              <w:pPr>
                                <w:rPr>
                                  <w:lang w:val="en-US"/>
                                </w:rPr>
                              </w:pPr>
                              <w:r w:rsidRPr="00B71F76">
                                <w:rPr>
                                  <w:lang w:val="en-US"/>
                                </w:rPr>
                                <w:t>Go back to 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68743" id="Group 26" o:spid="_x0000_s1031" style="position:absolute;margin-left:327.85pt;margin-top:115.4pt;width:125.2pt;height:169.85pt;z-index:251661312" coordsize="15898,2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">
                <v:shape id="Flowchart: Process 5" o:spid="_x0000_s1032" type="#_x0000_t109" style="position:absolute;left:84;width:1126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" fillcolor="#005898 [2404]" strokecolor="#005898 [2404]" strokeweight="2pt">
                  <v:textbox>
                    <w:txbxContent>
                      <w:p w14:paraId="7C8C8A68" w14:textId="77777777" w:rsidR="00163E2A" w:rsidRPr="00B71F76" w:rsidRDefault="00163E2A" w:rsidP="00163E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Add file</w:t>
                        </w:r>
                      </w:p>
                    </w:txbxContent>
                  </v:textbox>
                </v:shape>
                <v:shape id="Flowchart: Process 7" o:spid="_x0000_s1033" type="#_x0000_t109" style="position:absolute;left:84;top:5842;width:1126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" fillcolor="#005898 [2404]" strokecolor="#005898 [2404]" strokeweight="2pt">
                  <v:textbox>
                    <w:txbxContent>
                      <w:p w14:paraId="36A6A15B" w14:textId="77777777" w:rsidR="00163E2A" w:rsidRPr="00B71F76" w:rsidRDefault="00163E2A" w:rsidP="00163E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Delete file</w:t>
                        </w:r>
                      </w:p>
                    </w:txbxContent>
                  </v:textbox>
                </v:shape>
                <v:shape id="Flowchart: Process 8" o:spid="_x0000_s1034" type="#_x0000_t109" style="position:absolute;top:12192;width:1126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" fillcolor="#005898 [2404]" strokecolor="#005898 [2404]" strokeweight="2pt">
                  <v:textbox>
                    <w:txbxContent>
                      <w:p w14:paraId="3188F75A" w14:textId="77777777" w:rsidR="00163E2A" w:rsidRPr="00B71F76" w:rsidRDefault="00163E2A" w:rsidP="00163E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Search files</w:t>
                        </w:r>
                      </w:p>
                    </w:txbxContent>
                  </v:textbox>
                </v:shape>
                <v:shape id="Flowchart: Process 9" o:spid="_x0000_s1035" type="#_x0000_t109" style="position:absolute;top:18372;width:1589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" fillcolor="#005898 [2404]" strokecolor="#005898 [2404]" strokeweight="2pt">
                  <v:textbox>
                    <w:txbxContent>
                      <w:p w14:paraId="6E86029F" w14:textId="77777777" w:rsidR="00163E2A" w:rsidRPr="00B71F76" w:rsidRDefault="00163E2A" w:rsidP="00163E2A">
                        <w:pPr>
                          <w:rPr>
                            <w:lang w:val="en-US"/>
                          </w:rPr>
                        </w:pPr>
                        <w:r w:rsidRPr="00B71F76">
                          <w:rPr>
                            <w:lang w:val="en-US"/>
                          </w:rPr>
                          <w:t>Go back to Home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63E2A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9A681F9" wp14:editId="13D4F6F7">
                <wp:simplePos x="0" y="0"/>
                <wp:positionH relativeFrom="column">
                  <wp:posOffset>556895</wp:posOffset>
                </wp:positionH>
                <wp:positionV relativeFrom="paragraph">
                  <wp:posOffset>339725</wp:posOffset>
                </wp:positionV>
                <wp:extent cx="612986" cy="2001520"/>
                <wp:effectExtent l="0" t="0" r="73025" b="9398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986" cy="2001520"/>
                          <a:chOff x="0" y="0"/>
                          <a:chExt cx="612986" cy="200152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0" y="0"/>
                            <a:ext cx="0" cy="200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8466" y="584200"/>
                            <a:ext cx="604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0" y="1278466"/>
                            <a:ext cx="604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0" y="1998133"/>
                            <a:ext cx="604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8CBEF" id="Group 24" o:spid="_x0000_s1026" style="position:absolute;margin-left:43.85pt;margin-top:26.75pt;width:48.25pt;height:157.6pt;z-index:251662336" coordsize="6129,20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">
                <v:line id="Straight Connector 12" o:spid="_x0000_s1027" style="position:absolute;visibility:visible;mso-wrap-style:square" from="0,0" to="0,20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" strokecolor="#0070c1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8" type="#_x0000_t32" style="position:absolute;left:84;top:5842;width:60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" strokecolor="#0070c1 [3044]">
                  <v:stroke endarrow="block"/>
                </v:shape>
                <v:shape id="Straight Arrow Connector 17" o:spid="_x0000_s1029" type="#_x0000_t32" style="position:absolute;top:12784;width:60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" strokecolor="#0070c1 [3044]">
                  <v:stroke endarrow="block"/>
                </v:shape>
                <v:shape id="Straight Arrow Connector 18" o:spid="_x0000_s1030" type="#_x0000_t32" style="position:absolute;top:19981;width:60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77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" strokecolor="#0070c1 [3044]">
                  <v:stroke endarrow="block"/>
                </v:shape>
              </v:group>
            </w:pict>
          </mc:Fallback>
        </mc:AlternateContent>
      </w:r>
      <w:r w:rsidRPr="00163E2A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C131C79" wp14:editId="34383762">
                <wp:simplePos x="0" y="0"/>
                <wp:positionH relativeFrom="column">
                  <wp:posOffset>2987040</wp:posOffset>
                </wp:positionH>
                <wp:positionV relativeFrom="paragraph">
                  <wp:posOffset>1694180</wp:posOffset>
                </wp:positionV>
                <wp:extent cx="1180253" cy="1855894"/>
                <wp:effectExtent l="0" t="76200" r="77470" b="8763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0253" cy="1855894"/>
                          <a:chOff x="0" y="0"/>
                          <a:chExt cx="1180253" cy="1855894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575733" y="16934"/>
                            <a:ext cx="0" cy="1838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75733" y="601134"/>
                            <a:ext cx="604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567267" y="1227667"/>
                            <a:ext cx="604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575733" y="1854200"/>
                            <a:ext cx="604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0" y="0"/>
                            <a:ext cx="1178560" cy="1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A0C0B4" id="Group 25" o:spid="_x0000_s1026" style="position:absolute;margin-left:235.2pt;margin-top:133.4pt;width:92.95pt;height:146.15pt;z-index:251663360" coordsize="11802,18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">
                <v:line id="Straight Connector 13" o:spid="_x0000_s1027" style="position:absolute;visibility:visible;mso-wrap-style:square" from="5757,169" to="5757,18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0070c1 [3044]"/>
                <v:shape id="Straight Arrow Connector 19" o:spid="_x0000_s1028" type="#_x0000_t32" style="position:absolute;left:5757;top:6011;width:60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0070c1 [3044]">
                  <v:stroke endarrow="block"/>
                </v:shape>
                <v:shape id="Straight Arrow Connector 20" o:spid="_x0000_s1029" type="#_x0000_t32" style="position:absolute;left:5672;top:12276;width:60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0070c1 [3044]">
                  <v:stroke endarrow="block"/>
                </v:shape>
                <v:shape id="Straight Arrow Connector 21" o:spid="_x0000_s1030" type="#_x0000_t32" style="position:absolute;left:5757;top:18542;width:60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0070c1 [3044]">
                  <v:stroke endarrow="block"/>
                </v:shape>
                <v:shape id="Straight Arrow Connector 22" o:spid="_x0000_s1031" type="#_x0000_t32" style="position:absolute;width:11785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" strokecolor="#0070c1 [3044]">
                  <v:stroke endarrow="block"/>
                </v:shape>
              </v:group>
            </w:pict>
          </mc:Fallback>
        </mc:AlternateContent>
      </w:r>
      <w:r w:rsidRPr="00163E2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B173F4" wp14:editId="11BA512D">
                <wp:simplePos x="0" y="0"/>
                <wp:positionH relativeFrom="margin">
                  <wp:posOffset>1135380</wp:posOffset>
                </wp:positionH>
                <wp:positionV relativeFrom="paragraph">
                  <wp:posOffset>253365</wp:posOffset>
                </wp:positionV>
                <wp:extent cx="4635500" cy="3302000"/>
                <wp:effectExtent l="38100" t="76200" r="241300" b="317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500" cy="3302000"/>
                        </a:xfrm>
                        <a:prstGeom prst="bentConnector3">
                          <a:avLst>
                            <a:gd name="adj1" fmla="val -4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1F5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89.4pt;margin-top:19.95pt;width:365pt;height:260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" adj="-966" strokecolor="#0070c1 [3044]">
                <v:stroke endarrow="block"/>
                <w10:wrap anchorx="margin"/>
              </v:shape>
            </w:pict>
          </mc:Fallback>
        </mc:AlternateContent>
      </w:r>
    </w:p>
    <w:p w14:paraId="7D61AB98" w14:textId="41EBC548" w:rsidR="00DC3807" w:rsidRPr="00DC3807" w:rsidRDefault="00DC3807" w:rsidP="00083030">
      <w:pPr>
        <w:spacing w:line="240" w:lineRule="auto"/>
      </w:pPr>
    </w:p>
    <w:sectPr w:rsidR="00DC3807" w:rsidRPr="00DC3807" w:rsidSect="00C4442C">
      <w:footerReference w:type="default" r:id="rId11"/>
      <w:footerReference w:type="first" r:id="rId12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797EB" w14:textId="77777777" w:rsidR="00D42B8A" w:rsidRDefault="00D42B8A">
      <w:r>
        <w:separator/>
      </w:r>
    </w:p>
  </w:endnote>
  <w:endnote w:type="continuationSeparator" w:id="0">
    <w:p w14:paraId="01448F91" w14:textId="77777777" w:rsidR="00D42B8A" w:rsidRDefault="00D42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B59DE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7E410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68533" w14:textId="77777777" w:rsidR="00D42B8A" w:rsidRDefault="00D42B8A">
      <w:r>
        <w:separator/>
      </w:r>
    </w:p>
  </w:footnote>
  <w:footnote w:type="continuationSeparator" w:id="0">
    <w:p w14:paraId="63E7D861" w14:textId="77777777" w:rsidR="00D42B8A" w:rsidRDefault="00D42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1BF4"/>
    <w:multiLevelType w:val="hybridMultilevel"/>
    <w:tmpl w:val="E5441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0368"/>
    <w:multiLevelType w:val="hybridMultilevel"/>
    <w:tmpl w:val="E5441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3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2453975"/>
    <w:multiLevelType w:val="hybridMultilevel"/>
    <w:tmpl w:val="32B0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353A7"/>
    <w:multiLevelType w:val="hybridMultilevel"/>
    <w:tmpl w:val="F0D016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0C5BB3"/>
    <w:multiLevelType w:val="hybridMultilevel"/>
    <w:tmpl w:val="934E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16F1E"/>
    <w:multiLevelType w:val="hybridMultilevel"/>
    <w:tmpl w:val="F44C9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73092"/>
    <w:multiLevelType w:val="hybridMultilevel"/>
    <w:tmpl w:val="092AF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11CAC"/>
    <w:multiLevelType w:val="hybridMultilevel"/>
    <w:tmpl w:val="E5441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E1342"/>
    <w:multiLevelType w:val="hybridMultilevel"/>
    <w:tmpl w:val="F1F4C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700ED"/>
    <w:multiLevelType w:val="multilevel"/>
    <w:tmpl w:val="574087B6"/>
    <w:numStyleLink w:val="Philipsbullets"/>
  </w:abstractNum>
  <w:num w:numId="1">
    <w:abstractNumId w:val="3"/>
  </w:num>
  <w:num w:numId="2">
    <w:abstractNumId w:val="2"/>
  </w:num>
  <w:num w:numId="3">
    <w:abstractNumId w:val="1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en-IN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7F"/>
    <w:rsid w:val="0001308C"/>
    <w:rsid w:val="00014F84"/>
    <w:rsid w:val="00017F5A"/>
    <w:rsid w:val="000217EA"/>
    <w:rsid w:val="000260FC"/>
    <w:rsid w:val="00035A19"/>
    <w:rsid w:val="00047D5C"/>
    <w:rsid w:val="00056E22"/>
    <w:rsid w:val="000614DA"/>
    <w:rsid w:val="00081964"/>
    <w:rsid w:val="00083030"/>
    <w:rsid w:val="00086366"/>
    <w:rsid w:val="00091FB2"/>
    <w:rsid w:val="000943AB"/>
    <w:rsid w:val="0009471A"/>
    <w:rsid w:val="000D2E72"/>
    <w:rsid w:val="000E0659"/>
    <w:rsid w:val="000F2014"/>
    <w:rsid w:val="000F2F8C"/>
    <w:rsid w:val="000F713C"/>
    <w:rsid w:val="00101C7A"/>
    <w:rsid w:val="00117A79"/>
    <w:rsid w:val="00121365"/>
    <w:rsid w:val="00124843"/>
    <w:rsid w:val="00140F74"/>
    <w:rsid w:val="001542E1"/>
    <w:rsid w:val="00163E2A"/>
    <w:rsid w:val="00176325"/>
    <w:rsid w:val="00195ADF"/>
    <w:rsid w:val="00195C05"/>
    <w:rsid w:val="00196E4B"/>
    <w:rsid w:val="001A19B9"/>
    <w:rsid w:val="001C2732"/>
    <w:rsid w:val="001E388F"/>
    <w:rsid w:val="001E4783"/>
    <w:rsid w:val="00205E8C"/>
    <w:rsid w:val="002200B8"/>
    <w:rsid w:val="00221DD3"/>
    <w:rsid w:val="00235CAC"/>
    <w:rsid w:val="002420D9"/>
    <w:rsid w:val="00242321"/>
    <w:rsid w:val="00255825"/>
    <w:rsid w:val="00274407"/>
    <w:rsid w:val="00292210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042E"/>
    <w:rsid w:val="00331ABC"/>
    <w:rsid w:val="00332983"/>
    <w:rsid w:val="00334962"/>
    <w:rsid w:val="00350F6A"/>
    <w:rsid w:val="00353621"/>
    <w:rsid w:val="0035650B"/>
    <w:rsid w:val="003574FA"/>
    <w:rsid w:val="00363923"/>
    <w:rsid w:val="00383300"/>
    <w:rsid w:val="00390C53"/>
    <w:rsid w:val="00391636"/>
    <w:rsid w:val="003C7BC4"/>
    <w:rsid w:val="003E696C"/>
    <w:rsid w:val="003F3251"/>
    <w:rsid w:val="00412931"/>
    <w:rsid w:val="00413D21"/>
    <w:rsid w:val="00431130"/>
    <w:rsid w:val="0044687A"/>
    <w:rsid w:val="004538EB"/>
    <w:rsid w:val="0046731F"/>
    <w:rsid w:val="0047062D"/>
    <w:rsid w:val="00470A65"/>
    <w:rsid w:val="00475974"/>
    <w:rsid w:val="00481F96"/>
    <w:rsid w:val="004B7EC2"/>
    <w:rsid w:val="004D5872"/>
    <w:rsid w:val="004F0FAA"/>
    <w:rsid w:val="00514AB2"/>
    <w:rsid w:val="00515460"/>
    <w:rsid w:val="00535744"/>
    <w:rsid w:val="0054717D"/>
    <w:rsid w:val="0054754D"/>
    <w:rsid w:val="005501EE"/>
    <w:rsid w:val="00553441"/>
    <w:rsid w:val="0055594C"/>
    <w:rsid w:val="00564722"/>
    <w:rsid w:val="00570A71"/>
    <w:rsid w:val="00591CBB"/>
    <w:rsid w:val="005A1350"/>
    <w:rsid w:val="005D0415"/>
    <w:rsid w:val="005D37DC"/>
    <w:rsid w:val="0060110C"/>
    <w:rsid w:val="0060195B"/>
    <w:rsid w:val="006204FC"/>
    <w:rsid w:val="006610D5"/>
    <w:rsid w:val="00671080"/>
    <w:rsid w:val="00671BF6"/>
    <w:rsid w:val="006769C4"/>
    <w:rsid w:val="00694039"/>
    <w:rsid w:val="006E365A"/>
    <w:rsid w:val="006F50A9"/>
    <w:rsid w:val="00700037"/>
    <w:rsid w:val="00713A54"/>
    <w:rsid w:val="007163FD"/>
    <w:rsid w:val="0072438F"/>
    <w:rsid w:val="007265AF"/>
    <w:rsid w:val="0073157C"/>
    <w:rsid w:val="007419B6"/>
    <w:rsid w:val="00754D1D"/>
    <w:rsid w:val="00762328"/>
    <w:rsid w:val="00765796"/>
    <w:rsid w:val="00767F9F"/>
    <w:rsid w:val="00775FC3"/>
    <w:rsid w:val="007852E7"/>
    <w:rsid w:val="0079197B"/>
    <w:rsid w:val="007A30C5"/>
    <w:rsid w:val="007B1B4C"/>
    <w:rsid w:val="007E0E89"/>
    <w:rsid w:val="007E5BD0"/>
    <w:rsid w:val="007E7D83"/>
    <w:rsid w:val="007F6091"/>
    <w:rsid w:val="007F663B"/>
    <w:rsid w:val="008039C4"/>
    <w:rsid w:val="00805FFE"/>
    <w:rsid w:val="008065CA"/>
    <w:rsid w:val="0083297A"/>
    <w:rsid w:val="00832AD7"/>
    <w:rsid w:val="00837998"/>
    <w:rsid w:val="00851D66"/>
    <w:rsid w:val="008608DA"/>
    <w:rsid w:val="00880FB4"/>
    <w:rsid w:val="00885691"/>
    <w:rsid w:val="00893E98"/>
    <w:rsid w:val="008A5A22"/>
    <w:rsid w:val="008B7637"/>
    <w:rsid w:val="008C4B62"/>
    <w:rsid w:val="008C731D"/>
    <w:rsid w:val="008F3B50"/>
    <w:rsid w:val="008F4C19"/>
    <w:rsid w:val="008F7DC3"/>
    <w:rsid w:val="00901FDA"/>
    <w:rsid w:val="009249FF"/>
    <w:rsid w:val="009432E0"/>
    <w:rsid w:val="0094371D"/>
    <w:rsid w:val="00962D0E"/>
    <w:rsid w:val="00974F64"/>
    <w:rsid w:val="00976DEC"/>
    <w:rsid w:val="009836E6"/>
    <w:rsid w:val="009A302D"/>
    <w:rsid w:val="009B03CB"/>
    <w:rsid w:val="009B42C6"/>
    <w:rsid w:val="009C6E8C"/>
    <w:rsid w:val="009D0765"/>
    <w:rsid w:val="009E0167"/>
    <w:rsid w:val="009E2945"/>
    <w:rsid w:val="009F0F23"/>
    <w:rsid w:val="009F292E"/>
    <w:rsid w:val="00A0626A"/>
    <w:rsid w:val="00A22644"/>
    <w:rsid w:val="00A227BC"/>
    <w:rsid w:val="00A415AB"/>
    <w:rsid w:val="00A45509"/>
    <w:rsid w:val="00A5538C"/>
    <w:rsid w:val="00A613E1"/>
    <w:rsid w:val="00A86808"/>
    <w:rsid w:val="00AA1551"/>
    <w:rsid w:val="00AA3BCC"/>
    <w:rsid w:val="00AB1495"/>
    <w:rsid w:val="00AD7FD4"/>
    <w:rsid w:val="00AE3E89"/>
    <w:rsid w:val="00AE3FEC"/>
    <w:rsid w:val="00AF74AD"/>
    <w:rsid w:val="00B22224"/>
    <w:rsid w:val="00B26DE8"/>
    <w:rsid w:val="00B279D3"/>
    <w:rsid w:val="00B63A04"/>
    <w:rsid w:val="00B70BE3"/>
    <w:rsid w:val="00B71F76"/>
    <w:rsid w:val="00B72E54"/>
    <w:rsid w:val="00B745AA"/>
    <w:rsid w:val="00B77B78"/>
    <w:rsid w:val="00BA71D4"/>
    <w:rsid w:val="00BE30CD"/>
    <w:rsid w:val="00BF297A"/>
    <w:rsid w:val="00C003F8"/>
    <w:rsid w:val="00C114F5"/>
    <w:rsid w:val="00C16D9B"/>
    <w:rsid w:val="00C405C8"/>
    <w:rsid w:val="00C42352"/>
    <w:rsid w:val="00C42A54"/>
    <w:rsid w:val="00C4442C"/>
    <w:rsid w:val="00C61B18"/>
    <w:rsid w:val="00C652B9"/>
    <w:rsid w:val="00C66E7F"/>
    <w:rsid w:val="00C72686"/>
    <w:rsid w:val="00C73796"/>
    <w:rsid w:val="00C80E08"/>
    <w:rsid w:val="00C90041"/>
    <w:rsid w:val="00C96175"/>
    <w:rsid w:val="00CA5272"/>
    <w:rsid w:val="00CC4CE1"/>
    <w:rsid w:val="00CD4463"/>
    <w:rsid w:val="00CE46FA"/>
    <w:rsid w:val="00CF4E87"/>
    <w:rsid w:val="00CF6975"/>
    <w:rsid w:val="00D17ECB"/>
    <w:rsid w:val="00D31A0E"/>
    <w:rsid w:val="00D426B5"/>
    <w:rsid w:val="00D42B8A"/>
    <w:rsid w:val="00D56FC7"/>
    <w:rsid w:val="00D60AE9"/>
    <w:rsid w:val="00D901BA"/>
    <w:rsid w:val="00D92BDD"/>
    <w:rsid w:val="00D948B8"/>
    <w:rsid w:val="00D957C3"/>
    <w:rsid w:val="00DA5446"/>
    <w:rsid w:val="00DA5693"/>
    <w:rsid w:val="00DA60CC"/>
    <w:rsid w:val="00DB0D0D"/>
    <w:rsid w:val="00DB738F"/>
    <w:rsid w:val="00DC3807"/>
    <w:rsid w:val="00DC72B7"/>
    <w:rsid w:val="00DD3D62"/>
    <w:rsid w:val="00DE0CBB"/>
    <w:rsid w:val="00DE5EA6"/>
    <w:rsid w:val="00DF333B"/>
    <w:rsid w:val="00DF393F"/>
    <w:rsid w:val="00E10A1F"/>
    <w:rsid w:val="00E17F57"/>
    <w:rsid w:val="00E2088F"/>
    <w:rsid w:val="00E331B3"/>
    <w:rsid w:val="00E3491D"/>
    <w:rsid w:val="00E40199"/>
    <w:rsid w:val="00E439A6"/>
    <w:rsid w:val="00E43E0E"/>
    <w:rsid w:val="00E502E5"/>
    <w:rsid w:val="00E529B9"/>
    <w:rsid w:val="00E60953"/>
    <w:rsid w:val="00E62463"/>
    <w:rsid w:val="00E70F79"/>
    <w:rsid w:val="00E73C6E"/>
    <w:rsid w:val="00E84385"/>
    <w:rsid w:val="00E85731"/>
    <w:rsid w:val="00E966CD"/>
    <w:rsid w:val="00EA175A"/>
    <w:rsid w:val="00EB1008"/>
    <w:rsid w:val="00EB207D"/>
    <w:rsid w:val="00EC7BB4"/>
    <w:rsid w:val="00F224EF"/>
    <w:rsid w:val="00F27EC3"/>
    <w:rsid w:val="00F42983"/>
    <w:rsid w:val="00F62E85"/>
    <w:rsid w:val="00F64725"/>
    <w:rsid w:val="00F72B37"/>
    <w:rsid w:val="00F76934"/>
    <w:rsid w:val="00F776F8"/>
    <w:rsid w:val="00F77841"/>
    <w:rsid w:val="00F77C4A"/>
    <w:rsid w:val="00FA040B"/>
    <w:rsid w:val="00FA14EC"/>
    <w:rsid w:val="00FB0F94"/>
    <w:rsid w:val="00FB326A"/>
    <w:rsid w:val="00FD3AA7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20B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4722"/>
    <w:pPr>
      <w:spacing w:line="360" w:lineRule="auto"/>
    </w:pPr>
    <w:rPr>
      <w:rFonts w:ascii="Calibri" w:hAnsi="Calibri"/>
      <w:sz w:val="22"/>
      <w:lang w:val="en-IN"/>
    </w:rPr>
  </w:style>
  <w:style w:type="paragraph" w:styleId="Heading1">
    <w:name w:val="heading 1"/>
    <w:basedOn w:val="Normal"/>
    <w:next w:val="Normal"/>
    <w:qFormat/>
    <w:rsid w:val="00C42A54"/>
    <w:pPr>
      <w:keepNext/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C42A54"/>
    <w:pPr>
      <w:keepNext/>
      <w:keepLines/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5D37D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  <w:lang w:val="en-GB"/>
    </w:rPr>
  </w:style>
  <w:style w:type="paragraph" w:customStyle="1" w:styleId="Emphasis1">
    <w:name w:val="Emphasis 1"/>
    <w:basedOn w:val="Normal"/>
    <w:qFormat/>
    <w:rsid w:val="00B26DE8"/>
    <w:rPr>
      <w:i/>
      <w:lang w:val="en-GB"/>
    </w:rPr>
  </w:style>
  <w:style w:type="paragraph" w:customStyle="1" w:styleId="Emphasis2">
    <w:name w:val="Emphasis 2"/>
    <w:basedOn w:val="Normal"/>
    <w:qFormat/>
    <w:rsid w:val="00B26DE8"/>
    <w:rPr>
      <w:b/>
      <w:lang w:val="en-GB"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832AD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C42A54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C114F5"/>
    <w:pPr>
      <w:numPr>
        <w:numId w:val="3"/>
      </w:numPr>
      <w:contextualSpacing/>
    </w:pPr>
    <w:rPr>
      <w:rFonts w:asciiTheme="minorHAnsi" w:eastAsiaTheme="minorEastAsia" w:hAnsiTheme="minorHAnsi"/>
      <w:szCs w:val="24"/>
      <w:lang w:val="nl-NL" w:eastAsia="nl-NL"/>
    </w:rPr>
  </w:style>
  <w:style w:type="paragraph" w:customStyle="1" w:styleId="Emphasis3">
    <w:name w:val="Emphasis 3"/>
    <w:basedOn w:val="Normal"/>
    <w:qFormat/>
    <w:rsid w:val="00B26DE8"/>
    <w:rPr>
      <w:color w:val="0077CC" w:themeColor="accent1"/>
      <w:lang w:val="en-GB"/>
    </w:rPr>
  </w:style>
  <w:style w:type="character" w:customStyle="1" w:styleId="FooterChar">
    <w:name w:val="Footer Char"/>
    <w:basedOn w:val="DefaultParagraphFont"/>
    <w:link w:val="Footer"/>
    <w:rsid w:val="005D37DC"/>
    <w:rPr>
      <w:rFonts w:ascii="Calibri" w:hAnsi="Calibri" w:cs="Calibri"/>
      <w:noProof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E3FE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005898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3F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3FEC"/>
    <w:pPr>
      <w:spacing w:after="100" w:line="259" w:lineRule="auto"/>
      <w:ind w:left="220"/>
    </w:pPr>
    <w:rPr>
      <w:rFonts w:asciiTheme="minorHAnsi" w:eastAsiaTheme="minorEastAsia" w:hAnsiTheme="minorHAnsi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E3FEC"/>
    <w:pPr>
      <w:spacing w:after="100" w:line="259" w:lineRule="auto"/>
      <w:ind w:left="440"/>
    </w:pPr>
    <w:rPr>
      <w:rFonts w:asciiTheme="minorHAnsi" w:eastAsiaTheme="minorEastAsia" w:hAnsiTheme="minorHAnsi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32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kamaleshbhamare/LockedMePrototype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0168738\AppData\Local\Temp\Templafy\WordVsto\yr3ctoub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isBaseTemplate":false,"templateName":"A4 blank document","templateDescription":"","enableDocumentContentUpdater":false,"version":"2.0"}]]></TemplafyTemplateConfiguration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B1E8A-AB14-4271-9389-609C7C262F14}">
  <ds:schemaRefs/>
</ds:datastoreItem>
</file>

<file path=customXml/itemProps2.xml><?xml version="1.0" encoding="utf-8"?>
<ds:datastoreItem xmlns:ds="http://schemas.openxmlformats.org/officeDocument/2006/customXml" ds:itemID="{7A88404F-501F-4B89-8F5B-97C80EF41EE2}">
  <ds:schemaRefs/>
</ds:datastoreItem>
</file>

<file path=customXml/itemProps3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yr3ctoub.dotx</Template>
  <TotalTime>0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2021-10-27T13:53:00Z</dcterms:created>
  <dcterms:modified xsi:type="dcterms:W3CDTF">2021-11-06T12:41:00Z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philips</vt:lpwstr>
  </property>
  <property fmtid="{D5CDD505-2E9C-101B-9397-08002B2CF9AE}" pid="3" name="TemplafyTemplateId">
    <vt:lpwstr>637690383092755979</vt:lpwstr>
  </property>
  <property fmtid="{D5CDD505-2E9C-101B-9397-08002B2CF9AE}" pid="4" name="TemplafyUserProfileId">
    <vt:lpwstr>637650319747655275</vt:lpwstr>
  </property>
  <property fmtid="{D5CDD505-2E9C-101B-9397-08002B2CF9AE}" pid="5" name="TemplafyFromBlank">
    <vt:bool>true</vt:bool>
  </property>
</Properties>
</file>